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:rsidR="00605A5B" w:rsidRDefault="00605A5B">
            <w:bookmarkStart w:id="0" w:name="_GoBack"/>
            <w:bookmarkEnd w:id="0"/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:rsidR="00605A5B" w:rsidRPr="00F316AD" w:rsidRDefault="00C93B6A" w:rsidP="00605A5B">
            <w:pPr>
              <w:pStyle w:val="Title"/>
            </w:pPr>
            <w:sdt>
              <w:sdtPr>
                <w:id w:val="166984505"/>
                <w:placeholder>
                  <w:docPart w:val="134C02C034AB43BE92D6D209CD112F8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Your Name</w:t>
                </w:r>
              </w:sdtContent>
            </w:sdt>
            <w:r w:rsidR="00A77921">
              <w:t xml:space="preserve"> </w:t>
            </w:r>
            <w:sdt>
              <w:sdtPr>
                <w:rPr>
                  <w:rStyle w:val="Emphasis"/>
                </w:rPr>
                <w:id w:val="904103489"/>
                <w:placeholder>
                  <w:docPart w:val="F32C4421581D43C5B3CFBFB7D6593B9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A77921" w:rsidRPr="0034688D">
                  <w:rPr>
                    <w:rStyle w:val="Emphasis"/>
                  </w:rPr>
                  <w:t>Surname</w:t>
                </w:r>
              </w:sdtContent>
            </w:sdt>
          </w:p>
          <w:p w:rsidR="00605A5B" w:rsidRDefault="00C93B6A" w:rsidP="00A77921">
            <w:pPr>
              <w:pStyle w:val="Subtitle"/>
            </w:pPr>
            <w:sdt>
              <w:sdtPr>
                <w:id w:val="-1332832278"/>
                <w:placeholder>
                  <w:docPart w:val="DDC70B4E906F48C98A5CE26E66C8FFE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assistant</w:t>
                </w:r>
                <w:r w:rsidR="00A77921" w:rsidRPr="00F316AD">
                  <w:t xml:space="preserve"> </w:t>
                </w:r>
                <w:r w:rsidR="00A77921">
                  <w:t>manager</w:t>
                </w:r>
              </w:sdtContent>
            </w:sdt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:rsidR="00605A5B" w:rsidRDefault="00605A5B"/>
        </w:tc>
      </w:tr>
      <w:tr w:rsidR="00F4501B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:rsidR="00F4501B" w:rsidRDefault="00F4501B"/>
        </w:tc>
      </w:tr>
      <w:tr w:rsidR="00605A5B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605A5B" w:rsidRPr="00605A5B" w:rsidRDefault="00C93B6A" w:rsidP="00605A5B">
            <w:pPr>
              <w:pStyle w:val="Heading1"/>
            </w:pPr>
            <w:sdt>
              <w:sdtPr>
                <w:id w:val="1604447469"/>
                <w:placeholder>
                  <w:docPart w:val="521759FEF2884389A251146D24ECC3C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sdt>
            <w:sdtPr>
              <w:id w:val="-305004315"/>
              <w:placeholder>
                <w:docPart w:val="C0FD82596B86417D847D579EE85CC506"/>
              </w:placeholder>
              <w:temporary/>
              <w:showingPlcHdr/>
              <w15:appearance w15:val="hidden"/>
              <w:text/>
            </w:sdtPr>
            <w:sdtEndPr/>
            <w:sdtContent>
              <w:p w:rsidR="0057534A" w:rsidRDefault="0057534A" w:rsidP="0057534A">
                <w:pPr>
                  <w:pStyle w:val="TextLeft"/>
                </w:pPr>
                <w:r w:rsidRPr="00605A5B">
                  <w:t>[Address]</w:t>
                </w:r>
              </w:p>
              <w:p w:rsidR="00C1095A" w:rsidRDefault="0057534A" w:rsidP="00C1095A">
                <w:pPr>
                  <w:pStyle w:val="TextLeft"/>
                </w:pPr>
                <w:r w:rsidRPr="00605A5B">
                  <w:t>[City, ST ZIP Code]</w:t>
                </w:r>
              </w:p>
            </w:sdtContent>
          </w:sdt>
          <w:sdt>
            <w:sdtPr>
              <w:id w:val="-535805082"/>
              <w:placeholder>
                <w:docPart w:val="8529B8E3D713408BA85E6E68B92BF1BE"/>
              </w:placeholder>
              <w:temporary/>
              <w:showingPlcHdr/>
              <w15:appearance w15:val="hidden"/>
              <w:text/>
            </w:sdtPr>
            <w:sdtEndPr/>
            <w:sdtContent>
              <w:p w:rsidR="00C1095A" w:rsidRDefault="00C1095A" w:rsidP="00C1095A">
                <w:pPr>
                  <w:pStyle w:val="TextLeft"/>
                </w:pPr>
                <w:r w:rsidRPr="00605A5B">
                  <w:t>[Phone]</w:t>
                </w:r>
              </w:p>
            </w:sdtContent>
          </w:sdt>
          <w:sdt>
            <w:sdtPr>
              <w:id w:val="-201317738"/>
              <w:placeholder>
                <w:docPart w:val="186828EF786D4CB793E0992DF912C0A5"/>
              </w:placeholder>
              <w:temporary/>
              <w:showingPlcHdr/>
              <w15:appearance w15:val="hidden"/>
              <w:text/>
            </w:sdtPr>
            <w:sdtEndPr/>
            <w:sdtContent>
              <w:p w:rsidR="00C1095A" w:rsidRDefault="00C1095A" w:rsidP="00C1095A">
                <w:pPr>
                  <w:pStyle w:val="TextLeft"/>
                </w:pPr>
                <w:r w:rsidRPr="00605A5B">
                  <w:t>[Email]</w:t>
                </w:r>
              </w:p>
            </w:sdtContent>
          </w:sdt>
          <w:p w:rsidR="00605A5B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Default="00C93B6A" w:rsidP="00605A5B">
            <w:pPr>
              <w:pStyle w:val="Heading2"/>
            </w:pPr>
            <w:sdt>
              <w:sdtPr>
                <w:id w:val="-651833632"/>
                <w:placeholder>
                  <w:docPart w:val="EFAB722A5FB148A49377E96009BED9F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:rsidR="00605A5B" w:rsidRPr="006E70D3" w:rsidRDefault="00C93B6A" w:rsidP="006E70D3">
            <w:pPr>
              <w:pStyle w:val="TextRight"/>
            </w:pPr>
            <w:sdt>
              <w:sdtPr>
                <w:id w:val="-985854686"/>
                <w:placeholder>
                  <w:docPart w:val="E4B24746733F4AF6BC9321F143A77EE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6E70D3"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</w:tr>
      <w:tr w:rsidR="000E1D44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C93B6A" w:rsidP="000E1D44">
            <w:pPr>
              <w:pStyle w:val="Heading1"/>
            </w:pPr>
            <w:sdt>
              <w:sdtPr>
                <w:id w:val="1723097672"/>
                <w:placeholder>
                  <w:docPart w:val="D9C5E9AFAD3F401B90B4C56C9EA7421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sdt>
            <w:sdtPr>
              <w:id w:val="1653784830"/>
              <w:placeholder>
                <w:docPart w:val="E22DC3D92C1E4679AF7F808599282C36"/>
              </w:placeholder>
              <w:temporary/>
              <w:showingPlcHdr/>
              <w15:appearance w15:val="hidden"/>
              <w:text/>
            </w:sdtPr>
            <w:sdtEndPr/>
            <w:sdtContent>
              <w:p w:rsidR="0057534A" w:rsidRPr="000E1D44" w:rsidRDefault="0057534A" w:rsidP="0057534A">
                <w:pPr>
                  <w:pStyle w:val="TextLeft"/>
                </w:pPr>
                <w:r w:rsidRPr="000E1D44">
                  <w:t>[School Name],</w:t>
                </w:r>
              </w:p>
              <w:p w:rsidR="0057534A" w:rsidRPr="000E1D44" w:rsidRDefault="0057534A" w:rsidP="0057534A">
                <w:pPr>
                  <w:pStyle w:val="TextLeft"/>
                </w:pPr>
                <w:r w:rsidRPr="000E1D44">
                  <w:t>[City], [State]</w:t>
                </w:r>
              </w:p>
              <w:p w:rsidR="000E1D44" w:rsidRDefault="0057534A" w:rsidP="00C1095A">
                <w:pPr>
                  <w:pStyle w:val="TextLeft"/>
                </w:pPr>
                <w:r w:rsidRPr="000E1D44">
                  <w:t>[You might want to include your GPA here and a brief summary of relevant</w:t>
                </w:r>
                <w:r w:rsidR="00C1095A">
                  <w:t xml:space="preserve"> </w:t>
                </w:r>
                <w:r w:rsidRPr="000E1D44">
                  <w:t>coursework, awards, and honors.]</w:t>
                </w:r>
              </w:p>
            </w:sdtContent>
          </w:sdt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E92BC0B58A424C4AB9409F07381323CC"/>
              </w:placeholder>
              <w:temporary/>
              <w:showingPlcHdr/>
              <w15:appearance w15:val="hidden"/>
              <w:text/>
            </w:sdtPr>
            <w:sdtEndPr/>
            <w:sdtContent>
              <w:p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:rsidR="000E1D44" w:rsidRDefault="00C93B6A" w:rsidP="000E1D44">
            <w:pPr>
              <w:pStyle w:val="SmallText"/>
            </w:pPr>
            <w:sdt>
              <w:sdtPr>
                <w:id w:val="-170029467"/>
                <w:placeholder>
                  <w:docPart w:val="5C9D269B1D51433FA2303598A34DC3E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>
                  <w:t>[Dates From] – [To]</w:t>
                </w:r>
              </w:sdtContent>
            </w:sdt>
          </w:p>
          <w:p w:rsidR="000E1D44" w:rsidRPr="000E1D44" w:rsidRDefault="00C93B6A" w:rsidP="000E1D44">
            <w:pPr>
              <w:pStyle w:val="TextRight"/>
            </w:pPr>
            <w:sdt>
              <w:sdtPr>
                <w:id w:val="-1063243444"/>
                <w:placeholder>
                  <w:docPart w:val="06C81305778E4FA1AC2FE27D79A215F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0E1D44">
                  <w:t>[Job Title]</w:t>
                </w:r>
              </w:sdtContent>
            </w:sdt>
            <w:r w:rsidR="0057534A">
              <w:t xml:space="preserve"> </w:t>
            </w:r>
            <w:r w:rsidR="000E1D44" w:rsidRPr="000E1D44">
              <w:t xml:space="preserve">• </w:t>
            </w:r>
            <w:sdt>
              <w:sdtPr>
                <w:id w:val="116342317"/>
                <w:placeholder>
                  <w:docPart w:val="2569ECF288944B32B43CBA0219AF44B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0E1D44">
                  <w:t>[Job Position]</w:t>
                </w:r>
              </w:sdtContent>
            </w:sdt>
            <w:r w:rsidR="0057534A">
              <w:t xml:space="preserve"> </w:t>
            </w:r>
            <w:r w:rsidR="000E1D44" w:rsidRPr="000E1D44">
              <w:t>•</w:t>
            </w:r>
            <w:r w:rsidR="0057534A">
              <w:t xml:space="preserve"> </w:t>
            </w:r>
            <w:sdt>
              <w:sdtPr>
                <w:id w:val="421921395"/>
                <w:placeholder>
                  <w:docPart w:val="66D8615D606E46EB8DD772D74D7297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>
                  <w:t>[Company Name]</w:t>
                </w:r>
              </w:sdtContent>
            </w:sdt>
          </w:p>
          <w:p w:rsidR="000E1D44" w:rsidRDefault="000E1D44" w:rsidP="000E1D44">
            <w:pPr>
              <w:pStyle w:val="TextRight"/>
              <w:rPr>
                <w:sz w:val="21"/>
              </w:rPr>
            </w:pPr>
          </w:p>
          <w:p w:rsidR="0057534A" w:rsidRDefault="00C93B6A" w:rsidP="0057534A">
            <w:pPr>
              <w:pStyle w:val="SmallText"/>
            </w:pPr>
            <w:sdt>
              <w:sdtPr>
                <w:id w:val="1800105537"/>
                <w:placeholder>
                  <w:docPart w:val="A2FA50C534EB4D729801C23D5B566F2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>
                  <w:t>[Dates From] – [To]</w:t>
                </w:r>
              </w:sdtContent>
            </w:sdt>
          </w:p>
          <w:p w:rsidR="0057534A" w:rsidRPr="000E1D44" w:rsidRDefault="00C93B6A" w:rsidP="0057534A">
            <w:pPr>
              <w:pStyle w:val="TextRight"/>
            </w:pPr>
            <w:sdt>
              <w:sdtPr>
                <w:id w:val="538326528"/>
                <w:placeholder>
                  <w:docPart w:val="F706B7076BB84B86A363DC8B87E9C12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0E1D44">
                  <w:t>[Job Title]</w:t>
                </w:r>
              </w:sdtContent>
            </w:sdt>
            <w:r w:rsidR="0057534A">
              <w:t xml:space="preserve"> </w:t>
            </w:r>
            <w:r w:rsidR="0057534A" w:rsidRPr="000E1D44">
              <w:t xml:space="preserve">• </w:t>
            </w:r>
            <w:sdt>
              <w:sdtPr>
                <w:id w:val="-285199606"/>
                <w:placeholder>
                  <w:docPart w:val="B8B67D6C72B04239950129698D6C381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0E1D44">
                  <w:t>[Job Position]</w:t>
                </w:r>
              </w:sdtContent>
            </w:sdt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sdt>
              <w:sdtPr>
                <w:id w:val="1749461708"/>
                <w:placeholder>
                  <w:docPart w:val="00B82E174B5E46B3A301CAFBC2222D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>
                  <w:t>[Company Name]</w:t>
                </w:r>
              </w:sdtContent>
            </w:sdt>
          </w:p>
          <w:p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57534A" w:rsidRDefault="00C93B6A" w:rsidP="0057534A">
            <w:pPr>
              <w:pStyle w:val="SmallText"/>
            </w:pPr>
            <w:sdt>
              <w:sdtPr>
                <w:id w:val="758651016"/>
                <w:placeholder>
                  <w:docPart w:val="BA13C0AB68C2434D996859E7485C03E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>
                  <w:t>[Dates From] – [To]</w:t>
                </w:r>
              </w:sdtContent>
            </w:sdt>
          </w:p>
          <w:p w:rsidR="0057534A" w:rsidRPr="000E1D44" w:rsidRDefault="00C93B6A" w:rsidP="0057534A">
            <w:pPr>
              <w:pStyle w:val="TextRight"/>
            </w:pPr>
            <w:sdt>
              <w:sdtPr>
                <w:id w:val="1427684914"/>
                <w:placeholder>
                  <w:docPart w:val="F29C8691E15D45CB8F52F91C57C4324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0E1D44">
                  <w:t>[Job Title]</w:t>
                </w:r>
              </w:sdtContent>
            </w:sdt>
            <w:r w:rsidR="0057534A">
              <w:t xml:space="preserve"> </w:t>
            </w:r>
            <w:r w:rsidR="0057534A" w:rsidRPr="000E1D44">
              <w:t xml:space="preserve">• </w:t>
            </w:r>
            <w:sdt>
              <w:sdtPr>
                <w:id w:val="-104505620"/>
                <w:placeholder>
                  <w:docPart w:val="807A8E59C04D4224B3743EB2EA3100B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0E1D44">
                  <w:t>[Job Position]</w:t>
                </w:r>
              </w:sdtContent>
            </w:sdt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sdt>
              <w:sdtPr>
                <w:id w:val="-926888980"/>
                <w:placeholder>
                  <w:docPart w:val="1FF2783E522D46BDAED056C4C2C5521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>
                  <w:t>[Company Name]</w:t>
                </w:r>
              </w:sdtContent>
            </w:sdt>
          </w:p>
          <w:p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0E1D44" w:rsidRDefault="00C93B6A" w:rsidP="0057534A">
            <w:pPr>
              <w:pStyle w:val="TextRight"/>
            </w:pPr>
            <w:sdt>
              <w:sdtPr>
                <w:id w:val="-87393142"/>
                <w:placeholder>
                  <w:docPart w:val="6BE2CE9C380C49D0BCC0859D2340BB2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0E1D44">
                  <w:t>[This is the place for a brief summary of your key responsibilities and most stellar accomplishments.]</w:t>
                </w:r>
              </w:sdtContent>
            </w:sdt>
          </w:p>
        </w:tc>
      </w:tr>
      <w:tr w:rsidR="000E1D44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C93B6A" w:rsidP="00A77921">
            <w:pPr>
              <w:pStyle w:val="Heading1"/>
            </w:pPr>
            <w:sdt>
              <w:sdtPr>
                <w:id w:val="-242716918"/>
                <w:placeholder>
                  <w:docPart w:val="5965E120DBF7458DBAA690B171CC0CD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sdt>
            <w:sdtPr>
              <w:id w:val="-1377702955"/>
              <w:placeholder>
                <w:docPart w:val="34ACF551063E4D88B07BA0CD240CC1A0"/>
              </w:placeholder>
              <w:temporary/>
              <w:showingPlcHdr/>
              <w15:appearance w15:val="hidden"/>
              <w:text/>
            </w:sdtPr>
            <w:sdtEndPr/>
            <w:sdtContent>
              <w:p w:rsidR="0057534A" w:rsidRDefault="0057534A" w:rsidP="0057534A">
                <w:pPr>
                  <w:pStyle w:val="TextLeft"/>
                </w:pPr>
                <w:r w:rsidRPr="000E1D44">
                  <w:t>Marketing</w:t>
                </w:r>
              </w:p>
              <w:p w:rsidR="0057534A" w:rsidRDefault="0057534A" w:rsidP="0057534A">
                <w:pPr>
                  <w:pStyle w:val="TextLeft"/>
                </w:pPr>
                <w:r w:rsidRPr="000E1D44">
                  <w:t xml:space="preserve">Project </w:t>
                </w:r>
                <w:r>
                  <w:t>Management</w:t>
                </w:r>
              </w:p>
              <w:p w:rsidR="0057534A" w:rsidRDefault="0057534A" w:rsidP="0057534A">
                <w:pPr>
                  <w:pStyle w:val="TextLeft"/>
                </w:pPr>
                <w:r w:rsidRPr="000E1D44">
                  <w:t xml:space="preserve">Budget Planning </w:t>
                </w:r>
              </w:p>
              <w:p w:rsidR="0057534A" w:rsidRDefault="0057534A" w:rsidP="0057534A">
                <w:pPr>
                  <w:pStyle w:val="TextLeft"/>
                </w:pPr>
                <w:r w:rsidRPr="000E1D44">
                  <w:t>Social Media</w:t>
                </w:r>
              </w:p>
              <w:p w:rsidR="000E1D44" w:rsidRDefault="0057534A" w:rsidP="0057534A">
                <w:pPr>
                  <w:pStyle w:val="TextLeft"/>
                </w:pPr>
                <w:r w:rsidRPr="000E1D44">
                  <w:t>Planning</w:t>
                </w:r>
              </w:p>
            </w:sdtContent>
          </w:sdt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61914896"/>
              <w:placeholder>
                <w:docPart w:val="9E7D9219B23243D6B6AB06636F6954B5"/>
              </w:placeholder>
              <w:temporary/>
              <w:showingPlcHdr/>
              <w15:appearance w15:val="hidden"/>
              <w:text/>
            </w:sdtPr>
            <w:sdtEndPr/>
            <w:sdtContent>
              <w:p w:rsidR="000E1D44" w:rsidRDefault="00A77921" w:rsidP="00A77921">
                <w:pPr>
                  <w:pStyle w:val="Heading2"/>
                </w:pPr>
                <w:r>
                  <w:t>Communication</w:t>
                </w:r>
              </w:p>
            </w:sdtContent>
          </w:sdt>
          <w:sdt>
            <w:sdtPr>
              <w:rPr>
                <w:w w:val="105"/>
              </w:rPr>
              <w:id w:val="884376286"/>
              <w:placeholder>
                <w:docPart w:val="40E76C47085F4319B371834306C8044B"/>
              </w:placeholder>
              <w:temporary/>
              <w:showingPlcHdr/>
              <w15:appearance w15:val="hidden"/>
              <w:text/>
            </w:sdtPr>
            <w:sdtEndPr/>
            <w:sdtContent>
              <w:p w:rsidR="0057534A" w:rsidRPr="000E1D44" w:rsidRDefault="0057534A" w:rsidP="0057534A">
                <w:pPr>
                  <w:pStyle w:val="TextRight"/>
                </w:pPr>
                <w:r w:rsidRPr="000E1D44">
                  <w:t>[You delivered that big presentation to rave reviews. Don’t be shy about it now!</w:t>
                </w:r>
              </w:p>
              <w:p w:rsidR="0057534A" w:rsidRDefault="0057534A" w:rsidP="0057534A">
                <w:pPr>
                  <w:pStyle w:val="TextRight"/>
                </w:pPr>
                <w:r w:rsidRPr="000E1D44">
                  <w:t>This is the place to show how well you work and play with others.]</w:t>
                </w:r>
              </w:p>
            </w:sdtContent>
          </w:sdt>
          <w:p w:rsidR="000E1D44" w:rsidRDefault="000E1D44" w:rsidP="000E1D44">
            <w:pPr>
              <w:pStyle w:val="TextRight"/>
            </w:pPr>
          </w:p>
        </w:tc>
      </w:tr>
      <w:tr w:rsidR="000E1D44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727186010"/>
              <w:placeholder>
                <w:docPart w:val="EBE6870988C243C6AE9A75C48F215F65"/>
              </w:placeholder>
              <w:temporary/>
              <w:showingPlcHdr/>
              <w15:appearance w15:val="hidden"/>
              <w:text/>
            </w:sdtPr>
            <w:sdtEndPr/>
            <w:sdtContent>
              <w:p w:rsidR="0057534A" w:rsidRDefault="00A77921" w:rsidP="0057534A">
                <w:pPr>
                  <w:pStyle w:val="Heading2"/>
                </w:pPr>
                <w:r>
                  <w:t>Leadership</w:t>
                </w:r>
              </w:p>
            </w:sdtContent>
          </w:sdt>
          <w:sdt>
            <w:sdtPr>
              <w:rPr>
                <w:w w:val="105"/>
              </w:rPr>
              <w:id w:val="1609930794"/>
              <w:placeholder>
                <w:docPart w:val="33262ABA2AD74094B90B13BBF00D8CF2"/>
              </w:placeholder>
              <w:temporary/>
              <w:showingPlcHdr/>
              <w15:appearance w15:val="hidden"/>
              <w:text/>
            </w:sdtPr>
            <w:sdtEndPr/>
            <w:sdtContent>
              <w:p w:rsidR="0057534A" w:rsidRPr="000E1D44" w:rsidRDefault="0057534A" w:rsidP="0057534A">
                <w:pPr>
                  <w:pStyle w:val="TextRight"/>
                </w:pPr>
                <w:r w:rsidRPr="000E1D44">
                  <w:t>[Are you president of your fraternity, head of the condo board, or a team lead for your favorite charity?</w:t>
                </w:r>
              </w:p>
              <w:p w:rsidR="000E1D44" w:rsidRDefault="0057534A" w:rsidP="000E1D44">
                <w:pPr>
                  <w:pStyle w:val="TextRight"/>
                </w:pPr>
                <w:r w:rsidRPr="000E1D44">
                  <w:t>You’re a natural leader—tell it like it is!]</w:t>
                </w:r>
              </w:p>
            </w:sdtContent>
          </w:sdt>
        </w:tc>
      </w:tr>
      <w:tr w:rsidR="000E1D44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43BF43E4192F40F09B9FFD9EDA459E66"/>
              </w:placeholder>
              <w:temporary/>
              <w:showingPlcHdr/>
              <w15:appearance w15:val="hidden"/>
              <w:text/>
            </w:sdtPr>
            <w:sdtEndPr/>
            <w:sdtContent>
              <w:p w:rsidR="000E1D44" w:rsidRDefault="00A77921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sdt>
            <w:sdtPr>
              <w:rPr>
                <w:w w:val="105"/>
              </w:rPr>
              <w:id w:val="-408077227"/>
              <w:placeholder>
                <w:docPart w:val="0DFA18AB3DCE43708022D76BAE89A54E"/>
              </w:placeholder>
              <w:temporary/>
              <w:showingPlcHdr/>
              <w15:appearance w15:val="hidden"/>
              <w:text/>
            </w:sdtPr>
            <w:sdtEndPr/>
            <w:sdtContent>
              <w:p w:rsidR="000E1D44" w:rsidRPr="000E1D44" w:rsidRDefault="0057534A" w:rsidP="0057534A">
                <w:pPr>
                  <w:pStyle w:val="TextRight"/>
                </w:pPr>
                <w:r w:rsidRPr="000E1D44">
                  <w:t>[Available upon request.]</w:t>
                </w:r>
              </w:p>
            </w:sdtContent>
          </w:sdt>
        </w:tc>
      </w:tr>
    </w:tbl>
    <w:p w:rsidR="00C55D85" w:rsidRDefault="00C55D85"/>
    <w:sectPr w:rsidR="00C55D85" w:rsidSect="00F4501B">
      <w:footerReference w:type="default" r:id="rId9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B6A" w:rsidRDefault="00C93B6A" w:rsidP="00F316AD">
      <w:r>
        <w:separator/>
      </w:r>
    </w:p>
  </w:endnote>
  <w:endnote w:type="continuationSeparator" w:id="0">
    <w:p w:rsidR="00C93B6A" w:rsidRDefault="00C93B6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D44" w:rsidRDefault="000E1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325C2FA4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54416D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B6A" w:rsidRDefault="00C93B6A" w:rsidP="00F316AD">
      <w:r>
        <w:separator/>
      </w:r>
    </w:p>
  </w:footnote>
  <w:footnote w:type="continuationSeparator" w:id="0">
    <w:p w:rsidR="00C93B6A" w:rsidRDefault="00C93B6A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D1"/>
    <w:rsid w:val="000E1D44"/>
    <w:rsid w:val="001542D1"/>
    <w:rsid w:val="0020696E"/>
    <w:rsid w:val="002356A2"/>
    <w:rsid w:val="002D12DA"/>
    <w:rsid w:val="003019B2"/>
    <w:rsid w:val="0034688D"/>
    <w:rsid w:val="0040233B"/>
    <w:rsid w:val="00511A6E"/>
    <w:rsid w:val="0057534A"/>
    <w:rsid w:val="00605A5B"/>
    <w:rsid w:val="006C60E6"/>
    <w:rsid w:val="006E70D3"/>
    <w:rsid w:val="007B0F94"/>
    <w:rsid w:val="00A77921"/>
    <w:rsid w:val="00B575FB"/>
    <w:rsid w:val="00C1095A"/>
    <w:rsid w:val="00C55D85"/>
    <w:rsid w:val="00C93B6A"/>
    <w:rsid w:val="00CA2273"/>
    <w:rsid w:val="00CD50FD"/>
    <w:rsid w:val="00D47124"/>
    <w:rsid w:val="00DD5D7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DAC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ny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4C02C034AB43BE92D6D209CD112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2E249-CF9D-4714-A1F1-1D36BE8CB0C8}"/>
      </w:docPartPr>
      <w:docPartBody>
        <w:p w:rsidR="00000000" w:rsidRDefault="0084270B">
          <w:pPr>
            <w:pStyle w:val="134C02C034AB43BE92D6D209CD112F80"/>
          </w:pPr>
          <w:r>
            <w:t>Your Name</w:t>
          </w:r>
        </w:p>
      </w:docPartBody>
    </w:docPart>
    <w:docPart>
      <w:docPartPr>
        <w:name w:val="F32C4421581D43C5B3CFBFB7D6593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B255B-40B5-40F3-A118-C6389CC657FB}"/>
      </w:docPartPr>
      <w:docPartBody>
        <w:p w:rsidR="00000000" w:rsidRDefault="0084270B">
          <w:pPr>
            <w:pStyle w:val="F32C4421581D43C5B3CFBFB7D6593B96"/>
          </w:pPr>
          <w:r w:rsidRPr="0034688D">
            <w:rPr>
              <w:rStyle w:val="Emphasis"/>
            </w:rPr>
            <w:t>Surname</w:t>
          </w:r>
        </w:p>
      </w:docPartBody>
    </w:docPart>
    <w:docPart>
      <w:docPartPr>
        <w:name w:val="DDC70B4E906F48C98A5CE26E66C8F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198DF-9FA1-48A9-96E6-0C581EEE386D}"/>
      </w:docPartPr>
      <w:docPartBody>
        <w:p w:rsidR="00000000" w:rsidRDefault="0084270B">
          <w:pPr>
            <w:pStyle w:val="DDC70B4E906F48C98A5CE26E66C8FFEF"/>
          </w:pPr>
          <w:r>
            <w:t>assistant</w:t>
          </w:r>
          <w:r w:rsidRPr="00F316AD">
            <w:t xml:space="preserve"> </w:t>
          </w:r>
          <w:r>
            <w:t>manager</w:t>
          </w:r>
        </w:p>
      </w:docPartBody>
    </w:docPart>
    <w:docPart>
      <w:docPartPr>
        <w:name w:val="521759FEF2884389A251146D24ECC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24E21-A289-43D4-90E5-678854151A92}"/>
      </w:docPartPr>
      <w:docPartBody>
        <w:p w:rsidR="00000000" w:rsidRDefault="0084270B">
          <w:pPr>
            <w:pStyle w:val="521759FEF2884389A251146D24ECC3C5"/>
          </w:pPr>
          <w:r w:rsidRPr="00605A5B">
            <w:t>Contact</w:t>
          </w:r>
        </w:p>
      </w:docPartBody>
    </w:docPart>
    <w:docPart>
      <w:docPartPr>
        <w:name w:val="C0FD82596B86417D847D579EE85CC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449DC-047E-4DA4-8F5E-D2103A9D0DF9}"/>
      </w:docPartPr>
      <w:docPartBody>
        <w:p w:rsidR="005E3675" w:rsidRDefault="0084270B" w:rsidP="0057534A">
          <w:pPr>
            <w:pStyle w:val="TextLeft"/>
          </w:pPr>
          <w:r w:rsidRPr="00605A5B">
            <w:t>[Address]</w:t>
          </w:r>
        </w:p>
        <w:p w:rsidR="00000000" w:rsidRDefault="0084270B">
          <w:pPr>
            <w:pStyle w:val="C0FD82596B86417D847D579EE85CC506"/>
          </w:pPr>
          <w:r w:rsidRPr="00605A5B">
            <w:t>[City, ST ZIP Code]</w:t>
          </w:r>
        </w:p>
      </w:docPartBody>
    </w:docPart>
    <w:docPart>
      <w:docPartPr>
        <w:name w:val="8529B8E3D713408BA85E6E68B92BF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F54B6-7BA1-483B-AA6B-A5889BA45466}"/>
      </w:docPartPr>
      <w:docPartBody>
        <w:p w:rsidR="00000000" w:rsidRDefault="0084270B">
          <w:pPr>
            <w:pStyle w:val="8529B8E3D713408BA85E6E68B92BF1BE"/>
          </w:pPr>
          <w:r w:rsidRPr="00605A5B">
            <w:t>[Phone]</w:t>
          </w:r>
        </w:p>
      </w:docPartBody>
    </w:docPart>
    <w:docPart>
      <w:docPartPr>
        <w:name w:val="186828EF786D4CB793E0992DF912C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F32FE-7C83-472D-B6A2-57890DE84205}"/>
      </w:docPartPr>
      <w:docPartBody>
        <w:p w:rsidR="00000000" w:rsidRDefault="0084270B">
          <w:pPr>
            <w:pStyle w:val="186828EF786D4CB793E0992DF912C0A5"/>
          </w:pPr>
          <w:r w:rsidRPr="00605A5B">
            <w:t>[Email]</w:t>
          </w:r>
        </w:p>
      </w:docPartBody>
    </w:docPart>
    <w:docPart>
      <w:docPartPr>
        <w:name w:val="EFAB722A5FB148A49377E96009BE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C3E83-BAE3-49C4-A549-E6576B67C4F5}"/>
      </w:docPartPr>
      <w:docPartBody>
        <w:p w:rsidR="00000000" w:rsidRDefault="0084270B">
          <w:pPr>
            <w:pStyle w:val="EFAB722A5FB148A49377E96009BED9FD"/>
          </w:pPr>
          <w:r w:rsidRPr="00605A5B">
            <w:t>Objective</w:t>
          </w:r>
        </w:p>
      </w:docPartBody>
    </w:docPart>
    <w:docPart>
      <w:docPartPr>
        <w:name w:val="E4B24746733F4AF6BC9321F143A7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897F0-EA6D-4A95-A35F-0546A822B289}"/>
      </w:docPartPr>
      <w:docPartBody>
        <w:p w:rsidR="00000000" w:rsidRDefault="0084270B">
          <w:pPr>
            <w:pStyle w:val="E4B24746733F4AF6BC9321F143A77EE2"/>
          </w:pPr>
          <w:r w:rsidRPr="006E70D3">
            <w:t>[Replace this sentence with your job objective. To replace any t</w:t>
          </w:r>
          <w:r w:rsidRPr="006E70D3">
            <w:t>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D9C5E9AFAD3F401B90B4C56C9EA74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9EFDC-B28F-44BE-87AA-E2B8DC01193E}"/>
      </w:docPartPr>
      <w:docPartBody>
        <w:p w:rsidR="00000000" w:rsidRDefault="0084270B">
          <w:pPr>
            <w:pStyle w:val="D9C5E9AFAD3F401B90B4C56C9EA74213"/>
          </w:pPr>
          <w:r>
            <w:t>Education</w:t>
          </w:r>
        </w:p>
      </w:docPartBody>
    </w:docPart>
    <w:docPart>
      <w:docPartPr>
        <w:name w:val="E22DC3D92C1E4679AF7F808599282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4443-B7FE-4EFA-A1DD-593D1116A966}"/>
      </w:docPartPr>
      <w:docPartBody>
        <w:p w:rsidR="005E3675" w:rsidRPr="000E1D44" w:rsidRDefault="0084270B" w:rsidP="0057534A">
          <w:pPr>
            <w:pStyle w:val="TextLeft"/>
          </w:pPr>
          <w:r w:rsidRPr="000E1D44">
            <w:t>[School Name],</w:t>
          </w:r>
        </w:p>
        <w:p w:rsidR="005E3675" w:rsidRPr="000E1D44" w:rsidRDefault="0084270B" w:rsidP="0057534A">
          <w:pPr>
            <w:pStyle w:val="TextLeft"/>
          </w:pPr>
          <w:r w:rsidRPr="000E1D44">
            <w:t>[City], [State]</w:t>
          </w:r>
        </w:p>
        <w:p w:rsidR="00000000" w:rsidRDefault="0084270B">
          <w:pPr>
            <w:pStyle w:val="E22DC3D92C1E4679AF7F808599282C36"/>
          </w:pPr>
          <w:r w:rsidRPr="000E1D44">
            <w:t>[You might want to include yo</w:t>
          </w:r>
          <w:r w:rsidRPr="000E1D44">
            <w:t>ur GPA here and a brief summary of relevant</w:t>
          </w:r>
          <w:r>
            <w:t xml:space="preserve"> </w:t>
          </w:r>
          <w:r w:rsidRPr="000E1D44">
            <w:t>coursework, awards, and honors.]</w:t>
          </w:r>
        </w:p>
      </w:docPartBody>
    </w:docPart>
    <w:docPart>
      <w:docPartPr>
        <w:name w:val="E92BC0B58A424C4AB9409F0738132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DF298-217A-4AFD-88EF-F9C13C376EEA}"/>
      </w:docPartPr>
      <w:docPartBody>
        <w:p w:rsidR="00000000" w:rsidRDefault="0084270B">
          <w:pPr>
            <w:pStyle w:val="E92BC0B58A424C4AB9409F07381323CC"/>
          </w:pPr>
          <w:r>
            <w:t>Experience</w:t>
          </w:r>
        </w:p>
      </w:docPartBody>
    </w:docPart>
    <w:docPart>
      <w:docPartPr>
        <w:name w:val="5C9D269B1D51433FA2303598A34DC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5205-2758-4CB5-944E-A287C802055B}"/>
      </w:docPartPr>
      <w:docPartBody>
        <w:p w:rsidR="00000000" w:rsidRDefault="0084270B">
          <w:pPr>
            <w:pStyle w:val="5C9D269B1D51433FA2303598A34DC3E8"/>
          </w:pPr>
          <w:r>
            <w:t>[Dates From] – [To]</w:t>
          </w:r>
        </w:p>
      </w:docPartBody>
    </w:docPart>
    <w:docPart>
      <w:docPartPr>
        <w:name w:val="06C81305778E4FA1AC2FE27D79A21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3553E-D96D-4D1C-B082-657B4AAE5B09}"/>
      </w:docPartPr>
      <w:docPartBody>
        <w:p w:rsidR="00000000" w:rsidRDefault="0084270B">
          <w:pPr>
            <w:pStyle w:val="06C81305778E4FA1AC2FE27D79A215F2"/>
          </w:pPr>
          <w:r w:rsidRPr="000E1D44">
            <w:t>[Job Title]</w:t>
          </w:r>
        </w:p>
      </w:docPartBody>
    </w:docPart>
    <w:docPart>
      <w:docPartPr>
        <w:name w:val="2569ECF288944B32B43CBA0219AF4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80EB5-73F0-47F9-91F9-EC2364916BF6}"/>
      </w:docPartPr>
      <w:docPartBody>
        <w:p w:rsidR="00000000" w:rsidRDefault="0084270B">
          <w:pPr>
            <w:pStyle w:val="2569ECF288944B32B43CBA0219AF44B2"/>
          </w:pPr>
          <w:r w:rsidRPr="000E1D44">
            <w:t>[Job Position]</w:t>
          </w:r>
        </w:p>
      </w:docPartBody>
    </w:docPart>
    <w:docPart>
      <w:docPartPr>
        <w:name w:val="66D8615D606E46EB8DD772D74D729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4FFF-D575-461A-BA27-1D0EB9C3F6FB}"/>
      </w:docPartPr>
      <w:docPartBody>
        <w:p w:rsidR="00000000" w:rsidRDefault="0084270B">
          <w:pPr>
            <w:pStyle w:val="66D8615D606E46EB8DD772D74D72978A"/>
          </w:pPr>
          <w:r>
            <w:t>[Company Name]</w:t>
          </w:r>
        </w:p>
      </w:docPartBody>
    </w:docPart>
    <w:docPart>
      <w:docPartPr>
        <w:name w:val="A2FA50C534EB4D729801C23D5B566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BA231-E35A-419C-8BDB-8C97E96BA270}"/>
      </w:docPartPr>
      <w:docPartBody>
        <w:p w:rsidR="00000000" w:rsidRDefault="0084270B">
          <w:pPr>
            <w:pStyle w:val="A2FA50C534EB4D729801C23D5B566F23"/>
          </w:pPr>
          <w:r>
            <w:t>[Dates From] – [To]</w:t>
          </w:r>
        </w:p>
      </w:docPartBody>
    </w:docPart>
    <w:docPart>
      <w:docPartPr>
        <w:name w:val="F706B7076BB84B86A363DC8B87E9C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0B6D3-FDC8-4D4E-947C-575F7219D5F7}"/>
      </w:docPartPr>
      <w:docPartBody>
        <w:p w:rsidR="00000000" w:rsidRDefault="0084270B">
          <w:pPr>
            <w:pStyle w:val="F706B7076BB84B86A363DC8B87E9C12B"/>
          </w:pPr>
          <w:r w:rsidRPr="000E1D44">
            <w:t>[Job Title]</w:t>
          </w:r>
        </w:p>
      </w:docPartBody>
    </w:docPart>
    <w:docPart>
      <w:docPartPr>
        <w:name w:val="B8B67D6C72B04239950129698D6C3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842F1-FB1E-4572-AC59-907410A6873B}"/>
      </w:docPartPr>
      <w:docPartBody>
        <w:p w:rsidR="00000000" w:rsidRDefault="0084270B">
          <w:pPr>
            <w:pStyle w:val="B8B67D6C72B04239950129698D6C3819"/>
          </w:pPr>
          <w:r w:rsidRPr="000E1D44">
            <w:t>[Job Position]</w:t>
          </w:r>
        </w:p>
      </w:docPartBody>
    </w:docPart>
    <w:docPart>
      <w:docPartPr>
        <w:name w:val="00B82E174B5E46B3A301CAFBC2222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890BE-F948-4419-AD24-29AB553BD0D6}"/>
      </w:docPartPr>
      <w:docPartBody>
        <w:p w:rsidR="00000000" w:rsidRDefault="0084270B">
          <w:pPr>
            <w:pStyle w:val="00B82E174B5E46B3A301CAFBC2222DBA"/>
          </w:pPr>
          <w:r>
            <w:t>[Company Name]</w:t>
          </w:r>
        </w:p>
      </w:docPartBody>
    </w:docPart>
    <w:docPart>
      <w:docPartPr>
        <w:name w:val="BA13C0AB68C2434D996859E7485C0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1A632-21FB-47CD-92C3-BC79F2E8C17D}"/>
      </w:docPartPr>
      <w:docPartBody>
        <w:p w:rsidR="00000000" w:rsidRDefault="0084270B">
          <w:pPr>
            <w:pStyle w:val="BA13C0AB68C2434D996859E7485C03EC"/>
          </w:pPr>
          <w:r>
            <w:t>[Dates From] – [To]</w:t>
          </w:r>
        </w:p>
      </w:docPartBody>
    </w:docPart>
    <w:docPart>
      <w:docPartPr>
        <w:name w:val="F29C8691E15D45CB8F52F91C57C43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26D57-A781-4386-80BB-BC48D62EBFBE}"/>
      </w:docPartPr>
      <w:docPartBody>
        <w:p w:rsidR="00000000" w:rsidRDefault="0084270B">
          <w:pPr>
            <w:pStyle w:val="F29C8691E15D45CB8F52F91C57C4324F"/>
          </w:pPr>
          <w:r w:rsidRPr="000E1D44">
            <w:t>[Job Title]</w:t>
          </w:r>
        </w:p>
      </w:docPartBody>
    </w:docPart>
    <w:docPart>
      <w:docPartPr>
        <w:name w:val="807A8E59C04D4224B3743EB2EA310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D30C-1826-4C44-9317-5E8C40677AA5}"/>
      </w:docPartPr>
      <w:docPartBody>
        <w:p w:rsidR="00000000" w:rsidRDefault="0084270B">
          <w:pPr>
            <w:pStyle w:val="807A8E59C04D4224B3743EB2EA3100BE"/>
          </w:pPr>
          <w:r w:rsidRPr="000E1D44">
            <w:t>[Job Position]</w:t>
          </w:r>
        </w:p>
      </w:docPartBody>
    </w:docPart>
    <w:docPart>
      <w:docPartPr>
        <w:name w:val="1FF2783E522D46BDAED056C4C2C55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E6469-0644-4748-B6FC-A6DBE9833F4B}"/>
      </w:docPartPr>
      <w:docPartBody>
        <w:p w:rsidR="00000000" w:rsidRDefault="0084270B">
          <w:pPr>
            <w:pStyle w:val="1FF2783E522D46BDAED056C4C2C5521F"/>
          </w:pPr>
          <w:r>
            <w:t>[Company Name]</w:t>
          </w:r>
        </w:p>
      </w:docPartBody>
    </w:docPart>
    <w:docPart>
      <w:docPartPr>
        <w:name w:val="6BE2CE9C380C49D0BCC0859D2340B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B38CE-41EC-4C71-8BEB-5C467F1BABF5}"/>
      </w:docPartPr>
      <w:docPartBody>
        <w:p w:rsidR="00000000" w:rsidRDefault="0084270B">
          <w:pPr>
            <w:pStyle w:val="6BE2CE9C380C49D0BCC0859D2340BB2E"/>
          </w:pPr>
          <w:r w:rsidRPr="000E1D44">
            <w:t>[This is the place for a brief summary of your key responsibilities and most stellar accomplishments.]</w:t>
          </w:r>
        </w:p>
      </w:docPartBody>
    </w:docPart>
    <w:docPart>
      <w:docPartPr>
        <w:name w:val="5965E120DBF7458DBAA690B171CC0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5628C-72BF-40A4-B062-DA74F966FB55}"/>
      </w:docPartPr>
      <w:docPartBody>
        <w:p w:rsidR="00000000" w:rsidRDefault="0084270B">
          <w:pPr>
            <w:pStyle w:val="5965E120DBF7458DBAA690B171CC0CDA"/>
          </w:pPr>
          <w:r w:rsidRPr="000E1D44">
            <w:t>Key Skills</w:t>
          </w:r>
        </w:p>
      </w:docPartBody>
    </w:docPart>
    <w:docPart>
      <w:docPartPr>
        <w:name w:val="34ACF551063E4D88B07BA0CD240CC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68BE4-5061-4437-A0EC-1F484EE6267C}"/>
      </w:docPartPr>
      <w:docPartBody>
        <w:p w:rsidR="005E3675" w:rsidRDefault="0084270B" w:rsidP="0057534A">
          <w:pPr>
            <w:pStyle w:val="TextLeft"/>
          </w:pPr>
          <w:r w:rsidRPr="000E1D44">
            <w:t>Marketing</w:t>
          </w:r>
        </w:p>
        <w:p w:rsidR="005E3675" w:rsidRDefault="0084270B" w:rsidP="0057534A">
          <w:pPr>
            <w:pStyle w:val="TextLeft"/>
          </w:pPr>
          <w:r w:rsidRPr="000E1D44">
            <w:t xml:space="preserve">Project </w:t>
          </w:r>
          <w:r>
            <w:t>Management</w:t>
          </w:r>
        </w:p>
        <w:p w:rsidR="005E3675" w:rsidRDefault="0084270B" w:rsidP="0057534A">
          <w:pPr>
            <w:pStyle w:val="TextLeft"/>
          </w:pPr>
          <w:r w:rsidRPr="000E1D44">
            <w:t xml:space="preserve">Budget Planning </w:t>
          </w:r>
        </w:p>
        <w:p w:rsidR="005E3675" w:rsidRDefault="0084270B" w:rsidP="0057534A">
          <w:pPr>
            <w:pStyle w:val="TextLeft"/>
          </w:pPr>
          <w:r w:rsidRPr="000E1D44">
            <w:t>Social Media</w:t>
          </w:r>
        </w:p>
        <w:p w:rsidR="00000000" w:rsidRDefault="0084270B">
          <w:pPr>
            <w:pStyle w:val="34ACF551063E4D88B07BA0CD240CC1A0"/>
          </w:pPr>
          <w:r w:rsidRPr="000E1D44">
            <w:t>Planning</w:t>
          </w:r>
        </w:p>
      </w:docPartBody>
    </w:docPart>
    <w:docPart>
      <w:docPartPr>
        <w:name w:val="9E7D9219B23243D6B6AB06636F695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2FDEA-9D4B-4C2E-8968-95A0BCDD9764}"/>
      </w:docPartPr>
      <w:docPartBody>
        <w:p w:rsidR="00000000" w:rsidRDefault="0084270B">
          <w:pPr>
            <w:pStyle w:val="9E7D9219B23243D6B6AB06636F6954B5"/>
          </w:pPr>
          <w:r>
            <w:t>Communication</w:t>
          </w:r>
        </w:p>
      </w:docPartBody>
    </w:docPart>
    <w:docPart>
      <w:docPartPr>
        <w:name w:val="40E76C47085F4319B371834306C80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DDFE5-9657-4931-9EBA-48C5ED2D9480}"/>
      </w:docPartPr>
      <w:docPartBody>
        <w:p w:rsidR="005E3675" w:rsidRPr="000E1D44" w:rsidRDefault="0084270B" w:rsidP="0057534A">
          <w:pPr>
            <w:pStyle w:val="TextRight"/>
          </w:pPr>
          <w:r w:rsidRPr="000E1D44">
            <w:t>[You delivered that big presentation to rave reviews. Don’t be shy about it now!</w:t>
          </w:r>
        </w:p>
        <w:p w:rsidR="00000000" w:rsidRDefault="0084270B">
          <w:pPr>
            <w:pStyle w:val="40E76C47085F4319B371834306C8044B"/>
          </w:pPr>
          <w:r w:rsidRPr="000E1D44">
            <w:t>This is the place to show how well you work and play</w:t>
          </w:r>
          <w:r w:rsidRPr="000E1D44">
            <w:t xml:space="preserve"> with others.]</w:t>
          </w:r>
        </w:p>
      </w:docPartBody>
    </w:docPart>
    <w:docPart>
      <w:docPartPr>
        <w:name w:val="EBE6870988C243C6AE9A75C48F215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C270C-670F-414A-A20E-F8A3692165AE}"/>
      </w:docPartPr>
      <w:docPartBody>
        <w:p w:rsidR="00000000" w:rsidRDefault="0084270B">
          <w:pPr>
            <w:pStyle w:val="EBE6870988C243C6AE9A75C48F215F65"/>
          </w:pPr>
          <w:r>
            <w:t>Leadership</w:t>
          </w:r>
        </w:p>
      </w:docPartBody>
    </w:docPart>
    <w:docPart>
      <w:docPartPr>
        <w:name w:val="33262ABA2AD74094B90B13BBF00D8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5B300-5B89-4983-ACCC-51A0B71F1887}"/>
      </w:docPartPr>
      <w:docPartBody>
        <w:p w:rsidR="005E3675" w:rsidRPr="000E1D44" w:rsidRDefault="0084270B" w:rsidP="0057534A">
          <w:pPr>
            <w:pStyle w:val="TextRight"/>
          </w:pPr>
          <w:r w:rsidRPr="000E1D44">
            <w:t>[Are you president of your fraternity, head of the condo board, or a team lead for your favorite charity?</w:t>
          </w:r>
        </w:p>
        <w:p w:rsidR="00000000" w:rsidRDefault="0084270B">
          <w:pPr>
            <w:pStyle w:val="33262ABA2AD74094B90B13BBF00D8CF2"/>
          </w:pPr>
          <w:r w:rsidRPr="000E1D44">
            <w:t>You’re a natural leader—tell it like it is!]</w:t>
          </w:r>
        </w:p>
      </w:docPartBody>
    </w:docPart>
    <w:docPart>
      <w:docPartPr>
        <w:name w:val="43BF43E4192F40F09B9FFD9EDA459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60F87-12CF-4472-9A3A-EE7D37C44049}"/>
      </w:docPartPr>
      <w:docPartBody>
        <w:p w:rsidR="00000000" w:rsidRDefault="0084270B">
          <w:pPr>
            <w:pStyle w:val="43BF43E4192F40F09B9FFD9EDA459E66"/>
          </w:pPr>
          <w:r w:rsidRPr="000E1D44">
            <w:t>References</w:t>
          </w:r>
        </w:p>
      </w:docPartBody>
    </w:docPart>
    <w:docPart>
      <w:docPartPr>
        <w:name w:val="0DFA18AB3DCE43708022D76BAE89A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5BA5-54D7-4C47-85CE-0A57F08C21F1}"/>
      </w:docPartPr>
      <w:docPartBody>
        <w:p w:rsidR="00000000" w:rsidRDefault="0084270B">
          <w:pPr>
            <w:pStyle w:val="0DFA18AB3DCE43708022D76BAE89A54E"/>
          </w:pPr>
          <w:r w:rsidRPr="000E1D44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0B"/>
    <w:rsid w:val="0084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4C02C034AB43BE92D6D209CD112F80">
    <w:name w:val="134C02C034AB43BE92D6D209CD112F80"/>
  </w:style>
  <w:style w:type="character" w:styleId="Emphasis">
    <w:name w:val="Emphasis"/>
    <w:uiPriority w:val="20"/>
    <w:qFormat/>
    <w:rPr>
      <w:color w:val="4472C4" w:themeColor="accent5"/>
    </w:rPr>
  </w:style>
  <w:style w:type="paragraph" w:customStyle="1" w:styleId="F32C4421581D43C5B3CFBFB7D6593B96">
    <w:name w:val="F32C4421581D43C5B3CFBFB7D6593B96"/>
  </w:style>
  <w:style w:type="paragraph" w:customStyle="1" w:styleId="DDC70B4E906F48C98A5CE26E66C8FFEF">
    <w:name w:val="DDC70B4E906F48C98A5CE26E66C8FFEF"/>
  </w:style>
  <w:style w:type="paragraph" w:customStyle="1" w:styleId="521759FEF2884389A251146D24ECC3C5">
    <w:name w:val="521759FEF2884389A251146D24ECC3C5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C0FD82596B86417D847D579EE85CC506">
    <w:name w:val="C0FD82596B86417D847D579EE85CC506"/>
  </w:style>
  <w:style w:type="paragraph" w:customStyle="1" w:styleId="8529B8E3D713408BA85E6E68B92BF1BE">
    <w:name w:val="8529B8E3D713408BA85E6E68B92BF1BE"/>
  </w:style>
  <w:style w:type="paragraph" w:customStyle="1" w:styleId="186828EF786D4CB793E0992DF912C0A5">
    <w:name w:val="186828EF786D4CB793E0992DF912C0A5"/>
  </w:style>
  <w:style w:type="paragraph" w:customStyle="1" w:styleId="EFAB722A5FB148A49377E96009BED9FD">
    <w:name w:val="EFAB722A5FB148A49377E96009BED9FD"/>
  </w:style>
  <w:style w:type="paragraph" w:customStyle="1" w:styleId="E4B24746733F4AF6BC9321F143A77EE2">
    <w:name w:val="E4B24746733F4AF6BC9321F143A77EE2"/>
  </w:style>
  <w:style w:type="paragraph" w:customStyle="1" w:styleId="D9C5E9AFAD3F401B90B4C56C9EA74213">
    <w:name w:val="D9C5E9AFAD3F401B90B4C56C9EA74213"/>
  </w:style>
  <w:style w:type="paragraph" w:customStyle="1" w:styleId="E22DC3D92C1E4679AF7F808599282C36">
    <w:name w:val="E22DC3D92C1E4679AF7F808599282C36"/>
  </w:style>
  <w:style w:type="paragraph" w:customStyle="1" w:styleId="E92BC0B58A424C4AB9409F07381323CC">
    <w:name w:val="E92BC0B58A424C4AB9409F07381323CC"/>
  </w:style>
  <w:style w:type="paragraph" w:customStyle="1" w:styleId="5C9D269B1D51433FA2303598A34DC3E8">
    <w:name w:val="5C9D269B1D51433FA2303598A34DC3E8"/>
  </w:style>
  <w:style w:type="paragraph" w:customStyle="1" w:styleId="06C81305778E4FA1AC2FE27D79A215F2">
    <w:name w:val="06C81305778E4FA1AC2FE27D79A215F2"/>
  </w:style>
  <w:style w:type="paragraph" w:customStyle="1" w:styleId="2569ECF288944B32B43CBA0219AF44B2">
    <w:name w:val="2569ECF288944B32B43CBA0219AF44B2"/>
  </w:style>
  <w:style w:type="paragraph" w:customStyle="1" w:styleId="66D8615D606E46EB8DD772D74D72978A">
    <w:name w:val="66D8615D606E46EB8DD772D74D72978A"/>
  </w:style>
  <w:style w:type="paragraph" w:customStyle="1" w:styleId="A2FA50C534EB4D729801C23D5B566F23">
    <w:name w:val="A2FA50C534EB4D729801C23D5B566F23"/>
  </w:style>
  <w:style w:type="paragraph" w:customStyle="1" w:styleId="F706B7076BB84B86A363DC8B87E9C12B">
    <w:name w:val="F706B7076BB84B86A363DC8B87E9C12B"/>
  </w:style>
  <w:style w:type="paragraph" w:customStyle="1" w:styleId="B8B67D6C72B04239950129698D6C3819">
    <w:name w:val="B8B67D6C72B04239950129698D6C3819"/>
  </w:style>
  <w:style w:type="paragraph" w:customStyle="1" w:styleId="00B82E174B5E46B3A301CAFBC2222DBA">
    <w:name w:val="00B82E174B5E46B3A301CAFBC2222DBA"/>
  </w:style>
  <w:style w:type="paragraph" w:customStyle="1" w:styleId="BA13C0AB68C2434D996859E7485C03EC">
    <w:name w:val="BA13C0AB68C2434D996859E7485C03EC"/>
  </w:style>
  <w:style w:type="paragraph" w:customStyle="1" w:styleId="F29C8691E15D45CB8F52F91C57C4324F">
    <w:name w:val="F29C8691E15D45CB8F52F91C57C4324F"/>
  </w:style>
  <w:style w:type="paragraph" w:customStyle="1" w:styleId="807A8E59C04D4224B3743EB2EA3100BE">
    <w:name w:val="807A8E59C04D4224B3743EB2EA3100BE"/>
  </w:style>
  <w:style w:type="paragraph" w:customStyle="1" w:styleId="1FF2783E522D46BDAED056C4C2C5521F">
    <w:name w:val="1FF2783E522D46BDAED056C4C2C5521F"/>
  </w:style>
  <w:style w:type="paragraph" w:customStyle="1" w:styleId="6BE2CE9C380C49D0BCC0859D2340BB2E">
    <w:name w:val="6BE2CE9C380C49D0BCC0859D2340BB2E"/>
  </w:style>
  <w:style w:type="paragraph" w:customStyle="1" w:styleId="5965E120DBF7458DBAA690B171CC0CDA">
    <w:name w:val="5965E120DBF7458DBAA690B171CC0CDA"/>
  </w:style>
  <w:style w:type="paragraph" w:customStyle="1" w:styleId="34ACF551063E4D88B07BA0CD240CC1A0">
    <w:name w:val="34ACF551063E4D88B07BA0CD240CC1A0"/>
  </w:style>
  <w:style w:type="paragraph" w:customStyle="1" w:styleId="9E7D9219B23243D6B6AB06636F6954B5">
    <w:name w:val="9E7D9219B23243D6B6AB06636F6954B5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40E76C47085F4319B371834306C8044B">
    <w:name w:val="40E76C47085F4319B371834306C8044B"/>
  </w:style>
  <w:style w:type="paragraph" w:customStyle="1" w:styleId="EBE6870988C243C6AE9A75C48F215F65">
    <w:name w:val="EBE6870988C243C6AE9A75C48F215F65"/>
  </w:style>
  <w:style w:type="paragraph" w:customStyle="1" w:styleId="33262ABA2AD74094B90B13BBF00D8CF2">
    <w:name w:val="33262ABA2AD74094B90B13BBF00D8CF2"/>
  </w:style>
  <w:style w:type="paragraph" w:customStyle="1" w:styleId="43BF43E4192F40F09B9FFD9EDA459E66">
    <w:name w:val="43BF43E4192F40F09B9FFD9EDA459E66"/>
  </w:style>
  <w:style w:type="paragraph" w:customStyle="1" w:styleId="0DFA18AB3DCE43708022D76BAE89A54E">
    <w:name w:val="0DFA18AB3DCE43708022D76BAE89A5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2021-09-22T05:58:00Z</dcterms:created>
  <dcterms:modified xsi:type="dcterms:W3CDTF">2021-09-22T05:58:00Z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